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DEB329B8CBC042ACAD5F4A23440ACB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7F362B">
        <w:rPr>
          <w:rFonts w:cs="Calibri"/>
          <w:b/>
          <w:sz w:val="48"/>
          <w:szCs w:val="48"/>
        </w:rPr>
        <w:t>MotRplCoggCfg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7F362B">
        <w:rPr>
          <w:b/>
          <w:sz w:val="36"/>
        </w:rPr>
        <w:t>Feb 9</w:t>
      </w:r>
      <w:r w:rsidR="00EB18A2">
        <w:rPr>
          <w:b/>
          <w:sz w:val="36"/>
        </w:rPr>
        <w:t>, 201</w:t>
      </w:r>
      <w:r w:rsidR="007F362B">
        <w:rPr>
          <w:b/>
          <w:sz w:val="36"/>
        </w:rPr>
        <w:t>6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B18A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B18A2">
        <w:rPr>
          <w:b/>
          <w:sz w:val="24"/>
        </w:rPr>
        <w:t>Nexteer</w:t>
      </w:r>
      <w:proofErr w:type="spellEnd"/>
      <w:r w:rsidR="00EB18A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B18A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602D2" w:rsidRDefault="008602D2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Selva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Sengottaiyan</w:t>
      </w:r>
      <w:proofErr w:type="spellEnd"/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B18A2">
        <w:rPr>
          <w:b/>
          <w:sz w:val="24"/>
        </w:rPr>
        <w:t>Nexteer</w:t>
      </w:r>
      <w:proofErr w:type="spellEnd"/>
      <w:r w:rsidR="00EB18A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7F362B" w:rsidRPr="006C2D7D" w:rsidRDefault="007E0373" w:rsidP="007F362B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B18A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bookmarkStart w:id="0" w:name="_Toc348792978"/>
      <w:bookmarkStart w:id="1" w:name="_Toc348793074"/>
      <w:bookmarkStart w:id="2" w:name="_Toc348793965"/>
      <w:bookmarkStart w:id="3" w:name="_Toc349459173"/>
      <w:bookmarkStart w:id="4" w:name="_Toc349621609"/>
      <w:r w:rsidR="007F362B">
        <w:rPr>
          <w:b/>
          <w:sz w:val="28"/>
          <w:szCs w:val="28"/>
          <w:u w:val="single"/>
        </w:rPr>
        <w:lastRenderedPageBreak/>
        <w:t>Change</w:t>
      </w:r>
      <w:r w:rsidR="007F362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160"/>
        <w:gridCol w:w="1440"/>
      </w:tblGrid>
      <w:tr w:rsidR="007F362B" w:rsidRPr="00AA38E8" w:rsidTr="005A2CDF">
        <w:tc>
          <w:tcPr>
            <w:tcW w:w="252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52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44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F362B" w:rsidRPr="00AA38E8" w:rsidTr="005A2CDF">
        <w:tc>
          <w:tcPr>
            <w:tcW w:w="2520" w:type="dxa"/>
          </w:tcPr>
          <w:p w:rsidR="007F362B" w:rsidRPr="00AA38E8" w:rsidRDefault="007F362B" w:rsidP="005A2CD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7F362B" w:rsidRPr="00AA38E8" w:rsidRDefault="007F362B" w:rsidP="005A2CDF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7F362B" w:rsidRPr="00AA38E8" w:rsidRDefault="007F362B" w:rsidP="005A2CD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Sengottaiyan</w:t>
            </w:r>
            <w:proofErr w:type="spellEnd"/>
          </w:p>
        </w:tc>
        <w:tc>
          <w:tcPr>
            <w:tcW w:w="1440" w:type="dxa"/>
          </w:tcPr>
          <w:p w:rsidR="007F362B" w:rsidRPr="00AA38E8" w:rsidRDefault="007F362B" w:rsidP="007F362B">
            <w:pPr>
              <w:rPr>
                <w:rFonts w:cs="Calibri"/>
              </w:rPr>
            </w:pPr>
            <w:r>
              <w:rPr>
                <w:rFonts w:cs="Calibri"/>
              </w:rPr>
              <w:t>09-Feb-2016</w:t>
            </w:r>
          </w:p>
        </w:tc>
      </w:tr>
    </w:tbl>
    <w:p w:rsidR="007F362B" w:rsidRPr="0060359A" w:rsidRDefault="007F362B" w:rsidP="007F362B">
      <w:pPr>
        <w:tabs>
          <w:tab w:val="left" w:pos="4320"/>
          <w:tab w:val="left" w:pos="8640"/>
        </w:tabs>
        <w:jc w:val="center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t xml:space="preserve"> </w:t>
      </w: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037DB8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037DB8" w:rsidRDefault="00037DB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498" w:history="1">
        <w:r w:rsidRPr="007C061F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7C061F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_Toc442823498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7DB8" w:rsidRDefault="008A32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499" w:history="1">
        <w:r w:rsidR="00037DB8" w:rsidRPr="007C061F">
          <w:rPr>
            <w:rStyle w:val="Hyperlink"/>
            <w:rFonts w:ascii="Calibri" w:hAnsi="Calibri" w:cs="Calibri"/>
          </w:rPr>
          <w:t>2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  <w:rFonts w:ascii="Calibri" w:hAnsi="Calibri" w:cs="Calibri"/>
          </w:rPr>
          <w:t>MotRplCoggCfg &amp; High-Level Description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_Toc442823499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6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00" w:history="1">
        <w:r w:rsidR="00037DB8" w:rsidRPr="007C061F">
          <w:rPr>
            <w:rStyle w:val="Hyperlink"/>
            <w:rFonts w:ascii="Calibri" w:hAnsi="Calibri" w:cs="Calibri"/>
          </w:rPr>
          <w:t>3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  <w:rFonts w:ascii="Calibri" w:hAnsi="Calibri" w:cs="Calibri"/>
          </w:rPr>
          <w:t>Design details of software module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_Toc442823500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7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01" w:history="1">
        <w:r w:rsidR="00037DB8" w:rsidRPr="007C061F">
          <w:rPr>
            <w:rStyle w:val="Hyperlink"/>
            <w:rFonts w:cs="Calibri"/>
          </w:rPr>
          <w:t>3.1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</w:rPr>
          <w:t>Graphical</w:t>
        </w:r>
        <w:r w:rsidR="00037DB8" w:rsidRPr="007C061F">
          <w:rPr>
            <w:rStyle w:val="Hyperlink"/>
            <w:rFonts w:cs="Calibri"/>
          </w:rPr>
          <w:t xml:space="preserve"> representation of MotRplCoggCfg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_Toc442823501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7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02" w:history="1">
        <w:r w:rsidR="00037DB8" w:rsidRPr="007C061F">
          <w:rPr>
            <w:rStyle w:val="Hyperlink"/>
            <w:rFonts w:cs="Calibri"/>
          </w:rPr>
          <w:t>3.2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Data Flow Diagram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_Toc442823502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7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23503" w:history="1">
        <w:r w:rsidR="00037DB8" w:rsidRPr="007C061F">
          <w:rPr>
            <w:rStyle w:val="Hyperlink"/>
            <w:rFonts w:cs="Calibri"/>
          </w:rPr>
          <w:t>3.2.1</w:t>
        </w:r>
        <w:r w:rsidR="00037DB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037DB8" w:rsidRPr="007C061F">
          <w:rPr>
            <w:rStyle w:val="Hyperlink"/>
          </w:rPr>
          <w:t xml:space="preserve">Component </w:t>
        </w:r>
        <w:r w:rsidR="00037DB8" w:rsidRPr="007C061F">
          <w:rPr>
            <w:rStyle w:val="Hyperlink"/>
            <w:rFonts w:cs="Calibri"/>
          </w:rPr>
          <w:t>level DFD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_Toc442823503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7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23504" w:history="1">
        <w:r w:rsidR="00037DB8" w:rsidRPr="007C061F">
          <w:rPr>
            <w:rStyle w:val="Hyperlink"/>
            <w:rFonts w:cs="Calibri"/>
          </w:rPr>
          <w:t>3.2.2</w:t>
        </w:r>
        <w:r w:rsidR="00037DB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037DB8" w:rsidRPr="007C061F">
          <w:rPr>
            <w:rStyle w:val="Hyperlink"/>
          </w:rPr>
          <w:t xml:space="preserve">Function </w:t>
        </w:r>
        <w:r w:rsidR="00037DB8" w:rsidRPr="007C061F">
          <w:rPr>
            <w:rStyle w:val="Hyperlink"/>
            <w:rFonts w:cs="Calibri"/>
          </w:rPr>
          <w:t>level DFD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_Toc442823504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7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05" w:history="1">
        <w:r w:rsidR="00037DB8" w:rsidRPr="007C061F">
          <w:rPr>
            <w:rStyle w:val="Hyperlink"/>
            <w:rFonts w:ascii="Calibri" w:hAnsi="Calibri" w:cs="Calibri"/>
          </w:rPr>
          <w:t>4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  <w:rFonts w:ascii="Calibri" w:hAnsi="Calibri" w:cs="Calibri"/>
          </w:rPr>
          <w:t>Constant Data Dictionary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_Toc442823505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8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06" w:history="1">
        <w:r w:rsidR="00037DB8" w:rsidRPr="007C061F">
          <w:rPr>
            <w:rStyle w:val="Hyperlink"/>
          </w:rPr>
          <w:t>4.1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</w:rPr>
          <w:t>Program (fixed) Constants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_Toc442823506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8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23507" w:history="1">
        <w:r w:rsidR="00037DB8" w:rsidRPr="007C061F">
          <w:rPr>
            <w:rStyle w:val="Hyperlink"/>
          </w:rPr>
          <w:t>4.1.1</w:t>
        </w:r>
        <w:r w:rsidR="00037DB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037DB8" w:rsidRPr="007C061F">
          <w:rPr>
            <w:rStyle w:val="Hyperlink"/>
          </w:rPr>
          <w:t>Embedded Constants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_Toc442823507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8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08" w:history="1">
        <w:r w:rsidR="00037DB8" w:rsidRPr="007C061F">
          <w:rPr>
            <w:rStyle w:val="Hyperlink"/>
            <w:rFonts w:ascii="Calibri" w:hAnsi="Calibri" w:cs="Calibri"/>
          </w:rPr>
          <w:t>5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  <w:rFonts w:ascii="Calibri" w:hAnsi="Calibri" w:cs="Calibri"/>
          </w:rPr>
          <w:t>Software Component Implementation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_Toc442823508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09" w:history="1">
        <w:r w:rsidR="00037DB8" w:rsidRPr="007C061F">
          <w:rPr>
            <w:rStyle w:val="Hyperlink"/>
          </w:rPr>
          <w:t>5.1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</w:rPr>
          <w:t>Sub-Module Functions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_Toc442823509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0" w:history="1">
        <w:r w:rsidR="00037DB8" w:rsidRPr="007C061F">
          <w:rPr>
            <w:rStyle w:val="Hyperlink"/>
            <w:rFonts w:cs="Calibri"/>
          </w:rPr>
          <w:t>5.1.1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Init: MotRplCoggCfgInit1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_Toc442823510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1" w:history="1">
        <w:r w:rsidR="00037DB8" w:rsidRPr="007C061F">
          <w:rPr>
            <w:rStyle w:val="Hyperlink"/>
            <w:rFonts w:cs="Calibri"/>
          </w:rPr>
          <w:t>5.1.1.1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Design Rationale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_Toc442823511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2" w:history="1">
        <w:r w:rsidR="00037DB8" w:rsidRPr="007C061F">
          <w:rPr>
            <w:rStyle w:val="Hyperlink"/>
            <w:rFonts w:cs="Calibri"/>
          </w:rPr>
          <w:t>5.1.1.2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Module Outputs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_Toc442823512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3" w:history="1">
        <w:r w:rsidR="00037DB8" w:rsidRPr="007C061F">
          <w:rPr>
            <w:rStyle w:val="Hyperlink"/>
            <w:rFonts w:cs="Calibri"/>
          </w:rPr>
          <w:t>5.1.2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Per: MotRplCoggCfgPer1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_Toc442823513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4" w:history="1">
        <w:r w:rsidR="00037DB8" w:rsidRPr="007C061F">
          <w:rPr>
            <w:rStyle w:val="Hyperlink"/>
            <w:rFonts w:cs="Calibri"/>
          </w:rPr>
          <w:t>5.1.2.1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Design Rationale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_Toc442823514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5" w:history="1">
        <w:r w:rsidR="00037DB8" w:rsidRPr="007C061F">
          <w:rPr>
            <w:rStyle w:val="Hyperlink"/>
            <w:rFonts w:cs="Calibri"/>
          </w:rPr>
          <w:t>5.1.2.2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Store Module Inputs to Local copies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_Toc442823515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6" w:history="1">
        <w:r w:rsidR="00037DB8" w:rsidRPr="007C061F">
          <w:rPr>
            <w:rStyle w:val="Hyperlink"/>
            <w:rFonts w:cs="Calibri"/>
          </w:rPr>
          <w:t>5.1.2.3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(Processing of function)………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_Toc442823516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7" w:history="1">
        <w:r w:rsidR="00037DB8" w:rsidRPr="007C061F">
          <w:rPr>
            <w:rStyle w:val="Hyperlink"/>
            <w:rFonts w:cs="Calibri"/>
          </w:rPr>
          <w:t>5.1.2.4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Store Local copy of outputs into Module Outputs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_Toc442823517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18" w:history="1">
        <w:r w:rsidR="00037DB8" w:rsidRPr="007C061F">
          <w:rPr>
            <w:rStyle w:val="Hyperlink"/>
          </w:rPr>
          <w:t>5.2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</w:rPr>
          <w:t>Server Runables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_Toc442823518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823519" w:history="1">
        <w:r w:rsidR="00037DB8" w:rsidRPr="007C061F">
          <w:rPr>
            <w:rStyle w:val="Hyperlink"/>
            <w:rFonts w:cs="Calibri"/>
          </w:rPr>
          <w:t>5.2.1</w:t>
        </w:r>
        <w:r w:rsidR="00037DB8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037DB8" w:rsidRPr="007C061F">
          <w:rPr>
            <w:rStyle w:val="Hyperlink"/>
            <w:rFonts w:cs="Calibri"/>
          </w:rPr>
          <w:t>GetMotRplCoggPrm_Oper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_Toc442823519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0" w:history="1">
        <w:r w:rsidR="00037DB8" w:rsidRPr="007C061F">
          <w:rPr>
            <w:rStyle w:val="Hyperlink"/>
            <w:rFonts w:cs="Calibri"/>
          </w:rPr>
          <w:t>5.2.1.1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Design Rationale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_Toc442823520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9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1" w:history="1">
        <w:r w:rsidR="00037DB8" w:rsidRPr="007C061F">
          <w:rPr>
            <w:rStyle w:val="Hyperlink"/>
            <w:rFonts w:cs="Calibri"/>
          </w:rPr>
          <w:t>5.2.1.2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Store Module Inputs to Local copies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_Toc442823521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2" w:history="1">
        <w:r w:rsidR="00037DB8" w:rsidRPr="007C061F">
          <w:rPr>
            <w:rStyle w:val="Hyperlink"/>
            <w:rFonts w:cs="Calibri"/>
          </w:rPr>
          <w:t>5.2.1.3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(Processing of function)………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_Toc442823522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3" w:history="1">
        <w:r w:rsidR="00037DB8" w:rsidRPr="007C061F">
          <w:rPr>
            <w:rStyle w:val="Hyperlink"/>
            <w:rFonts w:cs="Calibri"/>
          </w:rPr>
          <w:t>5.2.1.4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Store Local copy of outputs into Module Outputs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_Toc442823523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4" w:history="1">
        <w:r w:rsidR="00037DB8" w:rsidRPr="007C061F">
          <w:rPr>
            <w:rStyle w:val="Hyperlink"/>
            <w:rFonts w:cs="Calibri"/>
          </w:rPr>
          <w:t>5.3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Module Internal (Local) Functions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_Toc442823524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5" w:history="1">
        <w:r w:rsidR="00037DB8" w:rsidRPr="007C061F">
          <w:rPr>
            <w:rStyle w:val="Hyperlink"/>
            <w:rFonts w:cs="Calibri"/>
          </w:rPr>
          <w:t>5.3.1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Local Function #1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_Toc442823525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6" w:history="1">
        <w:r w:rsidR="00037DB8" w:rsidRPr="007C061F">
          <w:rPr>
            <w:rStyle w:val="Hyperlink"/>
            <w:rFonts w:cs="Calibri"/>
          </w:rPr>
          <w:t>5.3.1.1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Design Rationale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_Toc442823526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823527" w:history="1">
        <w:r w:rsidR="00037DB8" w:rsidRPr="007C061F">
          <w:rPr>
            <w:rStyle w:val="Hyperlink"/>
            <w:rFonts w:cs="Calibri"/>
          </w:rPr>
          <w:t>5.3.1.2</w:t>
        </w:r>
        <w:r w:rsidR="00037DB8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037DB8" w:rsidRPr="007C061F">
          <w:rPr>
            <w:rStyle w:val="Hyperlink"/>
            <w:rFonts w:cs="Calibri"/>
          </w:rPr>
          <w:t>Processing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_Toc442823527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10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28" w:history="1">
        <w:r w:rsidR="00037DB8" w:rsidRPr="007C061F">
          <w:rPr>
            <w:rStyle w:val="Hyperlink"/>
            <w:rFonts w:ascii="Calibri" w:hAnsi="Calibri" w:cs="Calibri"/>
          </w:rPr>
          <w:t>6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  <w:rFonts w:ascii="Calibri" w:hAnsi="Calibri"/>
          </w:rPr>
          <w:t>Known</w:t>
        </w:r>
        <w:r w:rsidR="00037DB8" w:rsidRPr="007C061F">
          <w:rPr>
            <w:rStyle w:val="Hyperlink"/>
            <w:rFonts w:ascii="Calibri" w:hAnsi="Calibri" w:cs="Calibri"/>
          </w:rPr>
          <w:t xml:space="preserve"> Limitations with Design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_Toc442823528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11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29" w:history="1">
        <w:r w:rsidR="00037DB8" w:rsidRPr="007C061F">
          <w:rPr>
            <w:rStyle w:val="Hyperlink"/>
            <w:rFonts w:ascii="Calibri" w:hAnsi="Calibri" w:cs="Calibri"/>
          </w:rPr>
          <w:t>7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  <w:rFonts w:ascii="Calibri" w:hAnsi="Calibri" w:cs="Calibri"/>
          </w:rPr>
          <w:t>UNIT TEST CONSIDERATION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_Toc442823529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12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30" w:history="1">
        <w:r w:rsidR="00037DB8" w:rsidRPr="007C061F">
          <w:rPr>
            <w:rStyle w:val="Hyperlink"/>
          </w:rPr>
          <w:t>Appendix A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</w:rPr>
          <w:t>Abbreviations and Acronyms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_Toc442823530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13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31" w:history="1">
        <w:r w:rsidR="00037DB8" w:rsidRPr="007C061F">
          <w:rPr>
            <w:rStyle w:val="Hyperlink"/>
          </w:rPr>
          <w:t>Appendix B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</w:rPr>
          <w:t>Glossary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_Toc442823531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14</w:t>
        </w:r>
        <w:r w:rsidR="00037DB8">
          <w:rPr>
            <w:webHidden/>
          </w:rPr>
          <w:fldChar w:fldCharType="end"/>
        </w:r>
      </w:hyperlink>
    </w:p>
    <w:p w:rsidR="00037DB8" w:rsidRDefault="008A3228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823532" w:history="1">
        <w:r w:rsidR="00037DB8" w:rsidRPr="007C061F">
          <w:rPr>
            <w:rStyle w:val="Hyperlink"/>
          </w:rPr>
          <w:t>Appendix C</w:t>
        </w:r>
        <w:r w:rsidR="00037DB8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037DB8" w:rsidRPr="007C061F">
          <w:rPr>
            <w:rStyle w:val="Hyperlink"/>
          </w:rPr>
          <w:t>References</w:t>
        </w:r>
        <w:r w:rsidR="00037DB8">
          <w:rPr>
            <w:webHidden/>
          </w:rPr>
          <w:tab/>
        </w:r>
        <w:r w:rsidR="00037DB8">
          <w:rPr>
            <w:webHidden/>
          </w:rPr>
          <w:fldChar w:fldCharType="begin"/>
        </w:r>
        <w:r w:rsidR="00037DB8">
          <w:rPr>
            <w:webHidden/>
          </w:rPr>
          <w:instrText xml:space="preserve"> PAGEREF _Toc442823532 \h </w:instrText>
        </w:r>
        <w:r w:rsidR="00037DB8">
          <w:rPr>
            <w:webHidden/>
          </w:rPr>
        </w:r>
        <w:r w:rsidR="00037DB8">
          <w:rPr>
            <w:webHidden/>
          </w:rPr>
          <w:fldChar w:fldCharType="separate"/>
        </w:r>
        <w:r w:rsidR="00037DB8">
          <w:rPr>
            <w:webHidden/>
          </w:rPr>
          <w:t>15</w:t>
        </w:r>
        <w:r w:rsidR="00037DB8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42823498"/>
      <w:r w:rsidRPr="00A158C7">
        <w:lastRenderedPageBreak/>
        <w:t>Introduction</w:t>
      </w:r>
      <w:bookmarkEnd w:id="5"/>
    </w:p>
    <w:p w:rsidR="00FC6F16" w:rsidRPr="00A158C7" w:rsidRDefault="00FC6F16" w:rsidP="00FC6F16">
      <w:r>
        <w:t>Refer the Design Subproject.</w:t>
      </w:r>
    </w:p>
    <w:p w:rsidR="00F95E33" w:rsidRPr="00A158C7" w:rsidRDefault="00F95E33" w:rsidP="00E16D14"/>
    <w:bookmarkStart w:id="6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7" w:name="_Toc442823499"/>
      <w:proofErr w:type="spellStart"/>
      <w:r w:rsidR="007F362B">
        <w:rPr>
          <w:rFonts w:ascii="Calibri" w:hAnsi="Calibri" w:cs="Calibri"/>
        </w:rPr>
        <w:t>MotRplCoggCfg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6"/>
      <w:bookmarkEnd w:id="7"/>
    </w:p>
    <w:p w:rsidR="00FC6F16" w:rsidRPr="00A158C7" w:rsidRDefault="00FC6F16" w:rsidP="00FC6F16">
      <w:r>
        <w:t>Refer the Design Subproject.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42823500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0" w:name="_Toc406065230"/>
      <w:bookmarkStart w:id="11" w:name="_Toc442823501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7F362B">
        <w:rPr>
          <w:rFonts w:ascii="Calibri" w:hAnsi="Calibri" w:cs="Calibri"/>
        </w:rPr>
        <w:t>MotRplCoggCfg</w:t>
      </w:r>
      <w:bookmarkEnd w:id="11"/>
      <w:proofErr w:type="spellEnd"/>
      <w:r w:rsidR="00AE55D3">
        <w:rPr>
          <w:rFonts w:ascii="Calibri" w:hAnsi="Calibri" w:cs="Calibri"/>
        </w:rPr>
        <w:fldChar w:fldCharType="end"/>
      </w:r>
    </w:p>
    <w:p w:rsidR="00921CB9" w:rsidRDefault="00921CB9" w:rsidP="00921CB9">
      <w:pPr>
        <w:pStyle w:val="Heading2"/>
        <w:numPr>
          <w:ilvl w:val="0"/>
          <w:numId w:val="0"/>
        </w:numPr>
        <w:ind w:left="576"/>
        <w:rPr>
          <w:rFonts w:ascii="Calibri" w:hAnsi="Calibri" w:cs="Calibri"/>
        </w:rPr>
      </w:pPr>
      <w:bookmarkStart w:id="12" w:name="_Toc406065231"/>
      <w:bookmarkStart w:id="13" w:name="_Toc442823502"/>
      <w:r>
        <w:rPr>
          <w:noProof/>
        </w:rPr>
        <w:drawing>
          <wp:inline distT="0" distB="0" distL="0" distR="0" wp14:anchorId="083F82D7" wp14:editId="078B267C">
            <wp:extent cx="467106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r w:rsidRPr="002D6391">
        <w:rPr>
          <w:rFonts w:ascii="Calibri" w:hAnsi="Calibri" w:cs="Calibri"/>
        </w:rPr>
        <w:t>Data Flow Diagram</w:t>
      </w:r>
      <w:bookmarkEnd w:id="12"/>
      <w:bookmarkEnd w:id="13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4" w:name="_Toc375924736"/>
      <w:bookmarkStart w:id="15" w:name="_Toc406065232"/>
      <w:bookmarkStart w:id="16" w:name="_Toc442823503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4"/>
      <w:bookmarkEnd w:id="15"/>
      <w:bookmarkEnd w:id="16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7" w:name="_Toc375924737"/>
      <w:bookmarkStart w:id="18" w:name="_Toc406065233"/>
      <w:bookmarkStart w:id="19" w:name="_Toc442823504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7"/>
      <w:bookmarkEnd w:id="18"/>
      <w:bookmarkEnd w:id="19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0" w:name="_Toc338170479"/>
      <w:bookmarkStart w:id="21" w:name="_Toc375678228"/>
      <w:bookmarkStart w:id="22" w:name="_Toc418080062"/>
      <w:bookmarkStart w:id="23" w:name="_Toc421709912"/>
      <w:bookmarkStart w:id="24" w:name="_Toc442823505"/>
      <w:r w:rsidRPr="00AC4CD8">
        <w:rPr>
          <w:rFonts w:ascii="Calibri" w:hAnsi="Calibri" w:cs="Calibri"/>
        </w:rPr>
        <w:lastRenderedPageBreak/>
        <w:t>Constant Data Dictionary</w:t>
      </w:r>
      <w:bookmarkEnd w:id="20"/>
      <w:bookmarkEnd w:id="21"/>
      <w:bookmarkEnd w:id="22"/>
      <w:bookmarkEnd w:id="23"/>
      <w:bookmarkEnd w:id="2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5" w:name="_Toc421011506"/>
      <w:bookmarkStart w:id="26" w:name="_Toc421786527"/>
      <w:bookmarkStart w:id="27" w:name="_Toc442823506"/>
      <w:bookmarkStart w:id="28" w:name="_Toc418080064"/>
      <w:r w:rsidRPr="00DA5500">
        <w:rPr>
          <w:rFonts w:ascii="Calibri" w:hAnsi="Calibri"/>
        </w:rPr>
        <w:t>Program (fixed) Constants</w:t>
      </w:r>
      <w:bookmarkEnd w:id="25"/>
      <w:bookmarkEnd w:id="26"/>
      <w:bookmarkEnd w:id="2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9" w:name="_Toc442823507"/>
      <w:bookmarkEnd w:id="28"/>
      <w:r w:rsidRPr="00DA5500">
        <w:rPr>
          <w:rFonts w:ascii="Calibri" w:hAnsi="Calibri"/>
        </w:rPr>
        <w:t>Embedded Constants</w:t>
      </w:r>
      <w:bookmarkEnd w:id="29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055AB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0" w:name="_Ref87065593"/>
      <w:bookmarkStart w:id="31" w:name="_Toc338170483"/>
      <w:bookmarkStart w:id="32" w:name="_Toc375678229"/>
      <w:bookmarkStart w:id="33" w:name="_Toc418080067"/>
      <w:bookmarkStart w:id="34" w:name="_Toc421786702"/>
      <w:bookmarkStart w:id="35" w:name="_Toc442823508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"/>
      <w:bookmarkEnd w:id="31"/>
      <w:bookmarkEnd w:id="32"/>
      <w:bookmarkEnd w:id="33"/>
      <w:bookmarkEnd w:id="34"/>
      <w:bookmarkEnd w:id="35"/>
    </w:p>
    <w:p w:rsidR="002518E0" w:rsidRDefault="002518E0" w:rsidP="002518E0">
      <w:pPr>
        <w:pStyle w:val="BodyText"/>
      </w:pPr>
      <w:r>
        <w:rPr>
          <w:rFonts w:ascii="Calibri" w:hAnsi="Calibri" w:cs="Calibri"/>
          <w:sz w:val="20"/>
        </w:rPr>
        <w:t>&lt;</w:t>
      </w:r>
      <w:r w:rsidR="002B094F" w:rsidRPr="0048012A">
        <w:rPr>
          <w:rFonts w:ascii="Calibri" w:hAnsi="Calibri" w:cs="Calibri"/>
          <w:sz w:val="20"/>
        </w:rPr>
        <w:t>The detailed design of the function</w:t>
      </w:r>
      <w:r w:rsidR="002B094F">
        <w:rPr>
          <w:rFonts w:ascii="Calibri" w:hAnsi="Calibri" w:cs="Calibri"/>
          <w:sz w:val="20"/>
        </w:rPr>
        <w:t xml:space="preserve"> is provided in the FDD. </w:t>
      </w:r>
      <w:r w:rsidR="007C4B48">
        <w:rPr>
          <w:rFonts w:ascii="Calibri" w:hAnsi="Calibri" w:cs="Calibri"/>
          <w:sz w:val="20"/>
        </w:rPr>
        <w:t>The detail design shall only be added to the MDD when it is not provided in the FDD or the FDD is not adequate and clarification is needed.&gt;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6" w:name="_Toc338170484"/>
      <w:bookmarkStart w:id="37" w:name="_Toc418080068"/>
      <w:bookmarkStart w:id="38" w:name="_Toc421709916"/>
      <w:bookmarkStart w:id="39" w:name="_Toc442823509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6"/>
      <w:bookmarkEnd w:id="37"/>
      <w:bookmarkEnd w:id="38"/>
      <w:bookmarkEnd w:id="39"/>
    </w:p>
    <w:p w:rsidR="002B094F" w:rsidRPr="0048012A" w:rsidRDefault="00BD2498" w:rsidP="002B094F">
      <w:pPr>
        <w:pStyle w:val="BodyText"/>
        <w:rPr>
          <w:rFonts w:ascii="Calibri" w:hAnsi="Calibri" w:cs="Calibri"/>
          <w:sz w:val="20"/>
        </w:rPr>
      </w:pPr>
      <w:r w:rsidRPr="0048012A">
        <w:rPr>
          <w:rFonts w:ascii="Calibri" w:hAnsi="Calibri" w:cs="Calibri"/>
          <w:sz w:val="20"/>
        </w:rPr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007584" w:rsidRPr="00A26934" w:rsidRDefault="00007584" w:rsidP="00007584">
      <w:pPr>
        <w:rPr>
          <w:rFonts w:cs="Calibri"/>
          <w:i/>
        </w:rPr>
      </w:pPr>
      <w:r>
        <w:rPr>
          <w:rFonts w:cs="Calibri"/>
          <w:i/>
        </w:rPr>
        <w:t>&lt;</w:t>
      </w:r>
      <w:r w:rsidRPr="00A26934">
        <w:rPr>
          <w:rFonts w:cs="Calibri"/>
          <w:i/>
        </w:rPr>
        <w:t xml:space="preserve">(Note: For multiple </w:t>
      </w:r>
      <w:proofErr w:type="spellStart"/>
      <w:r w:rsidRPr="00A26934">
        <w:rPr>
          <w:rFonts w:cs="Calibri"/>
          <w:i/>
        </w:rPr>
        <w:t>init</w:t>
      </w:r>
      <w:proofErr w:type="spellEnd"/>
      <w:r w:rsidR="00BD2498">
        <w:rPr>
          <w:rFonts w:cs="Calibri"/>
          <w:i/>
        </w:rPr>
        <w:t xml:space="preserve"> or per</w:t>
      </w:r>
      <w:r w:rsidRPr="00A26934">
        <w:rPr>
          <w:rFonts w:cs="Calibri"/>
          <w:i/>
        </w:rPr>
        <w:t xml:space="preserve"> functions, ins</w:t>
      </w:r>
      <w:r w:rsidR="00BD2498">
        <w:rPr>
          <w:rFonts w:cs="Calibri"/>
          <w:i/>
        </w:rPr>
        <w:t>ert new headers at the “Header 3</w:t>
      </w:r>
      <w:r w:rsidRPr="00A26934">
        <w:rPr>
          <w:rFonts w:cs="Calibri"/>
          <w:i/>
        </w:rPr>
        <w:t>” level – subset of “</w:t>
      </w:r>
      <w:r w:rsidR="00BD2498">
        <w:rPr>
          <w:rFonts w:cs="Calibri"/>
          <w:i/>
        </w:rPr>
        <w:t>Sub-Module Functions</w:t>
      </w:r>
      <w:r>
        <w:rPr>
          <w:rFonts w:cs="Calibri"/>
          <w:i/>
        </w:rPr>
        <w:t xml:space="preserve"> section above</w:t>
      </w:r>
      <w:r w:rsidRPr="00A26934">
        <w:rPr>
          <w:rFonts w:cs="Calibri"/>
          <w:i/>
        </w:rPr>
        <w:t>” and follow the same sub-section design shown below</w:t>
      </w:r>
      <w:r>
        <w:rPr>
          <w:rFonts w:cs="Calibri"/>
          <w:i/>
        </w:rPr>
        <w:t xml:space="preserve"> </w:t>
      </w:r>
      <w:r w:rsidRPr="00A26934">
        <w:rPr>
          <w:rFonts w:cs="Calibri"/>
          <w:i/>
        </w:rPr>
        <w:t>.  If none required, place the text “None”))</w:t>
      </w:r>
      <w:r>
        <w:rPr>
          <w:rFonts w:cs="Calibri"/>
          <w:i/>
        </w:rPr>
        <w:t>&gt;</w:t>
      </w:r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0" w:name="_Toc421011514"/>
      <w:bookmarkStart w:id="41" w:name="_Toc442823510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7F362B">
        <w:rPr>
          <w:rFonts w:ascii="Calibri" w:hAnsi="Calibri" w:cs="Calibri"/>
        </w:rPr>
        <w:t>MotRplCoggCfg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r w:rsidR="00A055AB">
        <w:rPr>
          <w:rFonts w:ascii="Calibri" w:hAnsi="Calibri" w:cs="Calibri"/>
        </w:rPr>
        <w:t>1</w:t>
      </w:r>
      <w:bookmarkEnd w:id="40"/>
      <w:bookmarkEnd w:id="41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2" w:name="_Toc421011515"/>
      <w:bookmarkStart w:id="43" w:name="_Toc442823511"/>
      <w:r w:rsidRPr="00AA38E8">
        <w:rPr>
          <w:rFonts w:ascii="Calibri" w:hAnsi="Calibri" w:cs="Calibri"/>
        </w:rPr>
        <w:t>Design Rationale</w:t>
      </w:r>
      <w:bookmarkEnd w:id="42"/>
      <w:bookmarkEnd w:id="43"/>
    </w:p>
    <w:p w:rsidR="00007584" w:rsidRPr="00A26934" w:rsidRDefault="00A055AB" w:rsidP="00007584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6"/>
      <w:bookmarkStart w:id="45" w:name="_Toc442823512"/>
      <w:r w:rsidRPr="00AA38E8">
        <w:rPr>
          <w:rFonts w:ascii="Calibri" w:hAnsi="Calibri" w:cs="Calibri"/>
        </w:rPr>
        <w:t>Module Outputs</w:t>
      </w:r>
      <w:bookmarkEnd w:id="44"/>
      <w:bookmarkEnd w:id="45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6" w:name="_Toc421011518"/>
      <w:bookmarkStart w:id="47" w:name="_Toc442823513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7F362B">
        <w:rPr>
          <w:rFonts w:ascii="Calibri" w:hAnsi="Calibri" w:cs="Calibri"/>
        </w:rPr>
        <w:t>MotRplCoggCfg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46"/>
      <w:r w:rsidR="00A055AB">
        <w:rPr>
          <w:rFonts w:ascii="Calibri" w:hAnsi="Calibri" w:cs="Calibri"/>
        </w:rPr>
        <w:t>1</w:t>
      </w:r>
      <w:bookmarkEnd w:id="47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9"/>
      <w:bookmarkStart w:id="49" w:name="_Toc442823514"/>
      <w:r w:rsidRPr="00AA38E8">
        <w:rPr>
          <w:rFonts w:ascii="Calibri" w:hAnsi="Calibri" w:cs="Calibri"/>
        </w:rPr>
        <w:t>Design Rationale</w:t>
      </w:r>
      <w:bookmarkEnd w:id="48"/>
      <w:bookmarkEnd w:id="49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20"/>
      <w:bookmarkStart w:id="51" w:name="_Toc442823515"/>
      <w:r w:rsidRPr="00AA38E8">
        <w:rPr>
          <w:rFonts w:ascii="Calibri" w:hAnsi="Calibri" w:cs="Calibri"/>
        </w:rPr>
        <w:t>Store Module Inputs to Local copies</w:t>
      </w:r>
      <w:bookmarkEnd w:id="50"/>
      <w:bookmarkEnd w:id="51"/>
    </w:p>
    <w:p w:rsidR="00A055AB" w:rsidRPr="00A26934" w:rsidRDefault="00A055AB" w:rsidP="00A055AB">
      <w:pPr>
        <w:rPr>
          <w:rFonts w:cs="Calibri"/>
          <w:i/>
        </w:rPr>
      </w:pPr>
      <w:bookmarkStart w:id="52" w:name="_Toc421011521"/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DB3C1D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3" w:name="_Toc442823516"/>
      <w:r w:rsidR="00DB3C1D" w:rsidRPr="00AA38E8">
        <w:rPr>
          <w:rFonts w:ascii="Calibri" w:hAnsi="Calibri" w:cs="Calibri"/>
        </w:rPr>
        <w:t>(Processing of function)………</w:t>
      </w:r>
      <w:bookmarkEnd w:id="52"/>
      <w:bookmarkEnd w:id="53"/>
    </w:p>
    <w:p w:rsidR="00A055AB" w:rsidRPr="00A26934" w:rsidRDefault="00A055AB" w:rsidP="00A055AB">
      <w:pPr>
        <w:rPr>
          <w:rFonts w:cs="Calibri"/>
          <w:i/>
        </w:rPr>
      </w:pPr>
      <w:bookmarkStart w:id="54" w:name="_Toc421011522"/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5" w:name="_Toc442823517"/>
      <w:r w:rsidRPr="00AA38E8">
        <w:rPr>
          <w:rFonts w:ascii="Calibri" w:hAnsi="Calibri" w:cs="Calibri"/>
        </w:rPr>
        <w:t>Store Local copy of outputs into Module Outputs</w:t>
      </w:r>
      <w:bookmarkEnd w:id="54"/>
      <w:bookmarkEnd w:id="55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6" w:name="_Toc442823518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6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AA38E8" w:rsidRDefault="00A055AB" w:rsidP="00A055AB">
      <w:pPr>
        <w:pStyle w:val="Heading3"/>
        <w:rPr>
          <w:rFonts w:ascii="Calibri" w:hAnsi="Calibri" w:cs="Calibri"/>
        </w:rPr>
      </w:pPr>
      <w:bookmarkStart w:id="57" w:name="_Toc382301471"/>
      <w:bookmarkStart w:id="58" w:name="_Toc383698997"/>
      <w:bookmarkStart w:id="59" w:name="_Toc442823519"/>
      <w:bookmarkEnd w:id="57"/>
      <w:bookmarkEnd w:id="58"/>
      <w:proofErr w:type="spellStart"/>
      <w:r w:rsidRPr="00A055AB">
        <w:rPr>
          <w:rFonts w:ascii="Calibri" w:hAnsi="Calibri" w:cs="Calibri"/>
          <w:sz w:val="28"/>
        </w:rPr>
        <w:t>GetMotRplCoggPrm_Oper</w:t>
      </w:r>
      <w:bookmarkEnd w:id="59"/>
      <w:proofErr w:type="spellEnd"/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42823520"/>
      <w:bookmarkStart w:id="61" w:name="_Toc338170485"/>
      <w:bookmarkStart w:id="62" w:name="_Toc418080074"/>
      <w:bookmarkStart w:id="63" w:name="_Toc421709919"/>
      <w:r w:rsidRPr="00AA38E8">
        <w:rPr>
          <w:rFonts w:ascii="Calibri" w:hAnsi="Calibri" w:cs="Calibri"/>
        </w:rPr>
        <w:t>Design Rationale</w:t>
      </w:r>
      <w:bookmarkEnd w:id="60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4" w:name="_Toc442823521"/>
      <w:r w:rsidRPr="00AA38E8">
        <w:rPr>
          <w:rFonts w:ascii="Calibri" w:hAnsi="Calibri" w:cs="Calibri"/>
        </w:rPr>
        <w:lastRenderedPageBreak/>
        <w:t>Store Module Inputs to Local copies</w:t>
      </w:r>
      <w:bookmarkEnd w:id="64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65" w:name="_Toc442823522"/>
      <w:r w:rsidRPr="00AA38E8">
        <w:rPr>
          <w:rFonts w:ascii="Calibri" w:hAnsi="Calibri" w:cs="Calibri"/>
        </w:rPr>
        <w:t>(Processing of function)………</w:t>
      </w:r>
      <w:bookmarkEnd w:id="65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42823523"/>
      <w:r w:rsidRPr="00AA38E8">
        <w:rPr>
          <w:rFonts w:ascii="Calibri" w:hAnsi="Calibri" w:cs="Calibri"/>
        </w:rPr>
        <w:t>Store Local copy of outputs into Module Outputs</w:t>
      </w:r>
      <w:bookmarkEnd w:id="66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7" w:name="_Toc442823524"/>
      <w:r w:rsidRPr="008C6874">
        <w:rPr>
          <w:rFonts w:ascii="Calibri" w:hAnsi="Calibri" w:cs="Calibri"/>
        </w:rPr>
        <w:t>Module Internal (Local) Functions</w:t>
      </w:r>
      <w:bookmarkEnd w:id="61"/>
      <w:bookmarkEnd w:id="62"/>
      <w:bookmarkEnd w:id="63"/>
      <w:bookmarkEnd w:id="67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8" w:name="_Toc421011540"/>
      <w:bookmarkStart w:id="69" w:name="_Toc442823525"/>
      <w:r w:rsidRPr="00AA38E8">
        <w:rPr>
          <w:rFonts w:ascii="Calibri" w:hAnsi="Calibri" w:cs="Calibri"/>
        </w:rPr>
        <w:t>Local Function #1</w:t>
      </w:r>
      <w:bookmarkEnd w:id="68"/>
      <w:bookmarkEnd w:id="6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A055AB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055AB">
              <w:rPr>
                <w:rFonts w:cs="Calibri"/>
                <w:sz w:val="16"/>
              </w:rPr>
              <w:t>CalcCoggTqTbl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A055AB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A055AB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42823526"/>
      <w:bookmarkStart w:id="71" w:name="_Toc421011541"/>
      <w:r>
        <w:rPr>
          <w:rFonts w:ascii="Calibri" w:hAnsi="Calibri" w:cs="Calibri"/>
        </w:rPr>
        <w:t>Design Rationale</w:t>
      </w:r>
      <w:bookmarkEnd w:id="70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2" w:name="_Toc442823527"/>
      <w:r>
        <w:rPr>
          <w:rFonts w:ascii="Calibri" w:hAnsi="Calibri" w:cs="Calibri"/>
        </w:rPr>
        <w:t>Processing</w:t>
      </w:r>
      <w:bookmarkEnd w:id="71"/>
      <w:bookmarkEnd w:id="72"/>
    </w:p>
    <w:p w:rsidR="002B094F" w:rsidRDefault="00A055AB" w:rsidP="002B094F">
      <w:pPr>
        <w:rPr>
          <w:lang w:bidi="ar-SA"/>
        </w:rPr>
      </w:pPr>
      <w:proofErr w:type="spellStart"/>
      <w:r>
        <w:rPr>
          <w:rFonts w:cs="Calibri"/>
        </w:rPr>
        <w:t>Init</w:t>
      </w:r>
      <w:proofErr w:type="spellEnd"/>
      <w:r>
        <w:rPr>
          <w:rFonts w:cs="Calibri"/>
        </w:rPr>
        <w:t xml:space="preserve"> function and </w:t>
      </w:r>
      <w:proofErr w:type="spellStart"/>
      <w:r w:rsidRPr="00A055AB">
        <w:rPr>
          <w:rFonts w:cs="Calibri"/>
        </w:rPr>
        <w:t>SetMotRplCoggPrm_Oper</w:t>
      </w:r>
      <w:proofErr w:type="spellEnd"/>
      <w:r>
        <w:rPr>
          <w:rFonts w:cs="Calibri"/>
        </w:rPr>
        <w:t xml:space="preserve"> updates the P</w:t>
      </w:r>
      <w:r w:rsidR="003678CA">
        <w:rPr>
          <w:rFonts w:cs="Calibri"/>
        </w:rPr>
        <w:t>er Instance Memory</w:t>
      </w:r>
      <w:r>
        <w:rPr>
          <w:rFonts w:cs="Calibri"/>
        </w:rPr>
        <w:t xml:space="preserve"> from Calibrations and </w:t>
      </w:r>
      <w:r w:rsidR="003678CA">
        <w:rPr>
          <w:rFonts w:cs="Calibri"/>
        </w:rPr>
        <w:t>NVM values</w:t>
      </w:r>
      <w:r w:rsidR="00D318CB">
        <w:rPr>
          <w:rFonts w:cs="Calibri"/>
        </w:rPr>
        <w:t>.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3" w:name="_Toc418080076"/>
      <w:bookmarkStart w:id="74" w:name="_Toc421709921"/>
      <w:bookmarkStart w:id="75" w:name="_Toc442823528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3"/>
      <w:bookmarkEnd w:id="74"/>
      <w:bookmarkEnd w:id="75"/>
    </w:p>
    <w:p w:rsidR="00531B8C" w:rsidRDefault="00D318CB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" w:name="_Toc382297449"/>
      <w:bookmarkStart w:id="77" w:name="_Toc418080077"/>
      <w:bookmarkStart w:id="78" w:name="_Toc421709922"/>
      <w:bookmarkStart w:id="79" w:name="_Toc442823529"/>
      <w:r w:rsidRPr="00E75CFE">
        <w:rPr>
          <w:rFonts w:ascii="Calibri" w:hAnsi="Calibri" w:cs="Calibri"/>
        </w:rPr>
        <w:lastRenderedPageBreak/>
        <w:t>UNIT TEST CONSIDERATION</w:t>
      </w:r>
      <w:bookmarkEnd w:id="76"/>
      <w:bookmarkEnd w:id="77"/>
      <w:bookmarkEnd w:id="78"/>
      <w:bookmarkEnd w:id="79"/>
    </w:p>
    <w:p w:rsidR="00531B8C" w:rsidRPr="00531B8C" w:rsidRDefault="00D318CB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0" w:name="_Toc442823530"/>
      <w:r w:rsidRPr="00A158C7">
        <w:lastRenderedPageBreak/>
        <w:t>Abbreviations and Acronyms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1" w:name="_Toc442823531"/>
      <w:r w:rsidRPr="00A158C7">
        <w:lastRenderedPageBreak/>
        <w:t>Glossary</w:t>
      </w:r>
      <w:bookmarkEnd w:id="81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2" w:name="_Toc442823532"/>
      <w:r w:rsidRPr="00A158C7">
        <w:lastRenderedPageBreak/>
        <w:t>References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3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3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  <w:bookmarkStart w:id="84" w:name="_GoBack"/>
            <w:bookmarkEnd w:id="84"/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21999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</w:t>
            </w:r>
            <w:r w:rsidR="00621999">
              <w:rPr>
                <w:lang w:bidi="ar-SA"/>
              </w:rPr>
              <w:t>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8A3228" w:rsidP="00B758D2">
            <w:pPr>
              <w:keepNext/>
            </w:pPr>
            <w:hyperlink r:id="rId15" w:history="1">
              <w:bookmarkStart w:id="85" w:name="_Ref335300243"/>
              <w:r w:rsidR="00531B8C" w:rsidRPr="00FC427F">
                <w:t>Software Naming Conventions.doc</w:t>
              </w:r>
              <w:bookmarkEnd w:id="85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6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6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28" w:rsidRDefault="008A3228">
      <w:r>
        <w:separator/>
      </w:r>
    </w:p>
  </w:endnote>
  <w:endnote w:type="continuationSeparator" w:id="0">
    <w:p w:rsidR="008A3228" w:rsidRDefault="008A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7F362B">
            <w:rPr>
              <w:sz w:val="16"/>
              <w:szCs w:val="16"/>
            </w:rPr>
            <w:t>MotRplCoggCfg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B18A2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EB18A2">
            <w:rPr>
              <w:sz w:val="16"/>
              <w:szCs w:val="16"/>
            </w:rPr>
            <w:t>June 19,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621999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621999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28" w:rsidRDefault="008A3228">
      <w:r>
        <w:separator/>
      </w:r>
    </w:p>
  </w:footnote>
  <w:footnote w:type="continuationSeparator" w:id="0">
    <w:p w:rsidR="008A3228" w:rsidRDefault="008A3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2"/>
    <w:rsid w:val="000040A2"/>
    <w:rsid w:val="00007584"/>
    <w:rsid w:val="00010BFD"/>
    <w:rsid w:val="00015232"/>
    <w:rsid w:val="000201AB"/>
    <w:rsid w:val="00030567"/>
    <w:rsid w:val="00030607"/>
    <w:rsid w:val="000318E7"/>
    <w:rsid w:val="00037DB8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B680D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678CA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1999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362B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02D2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228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CB9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5A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18CB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B18A2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C6F16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t9hv\Documents\Documents_Spe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B329B8CBC042ACAD5F4A23440AC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EBB6-9FC1-4100-BD32-4F434CBBE2FE}"/>
      </w:docPartPr>
      <w:docPartBody>
        <w:p w:rsidR="00A2068C" w:rsidRDefault="00597557">
          <w:pPr>
            <w:pStyle w:val="DEB329B8CBC042ACAD5F4A23440ACBB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57"/>
    <w:rsid w:val="00597557"/>
    <w:rsid w:val="008403FD"/>
    <w:rsid w:val="00A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329B8CBC042ACAD5F4A23440ACBBD">
    <w:name w:val="DEB329B8CBC042ACAD5F4A23440ACB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329B8CBC042ACAD5F4A23440ACBBD">
    <w:name w:val="DEB329B8CBC042ACAD5F4A23440AC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CC1045E-59EE-423D-81C0-B1C0F062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68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7789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Sengottaiyan, Selva</dc:creator>
  <cp:lastModifiedBy>Sengottaiyan, Selva</cp:lastModifiedBy>
  <cp:revision>9</cp:revision>
  <cp:lastPrinted>2014-12-17T17:01:00Z</cp:lastPrinted>
  <dcterms:created xsi:type="dcterms:W3CDTF">2016-02-10T04:00:00Z</dcterms:created>
  <dcterms:modified xsi:type="dcterms:W3CDTF">2016-02-10T17:20:00Z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