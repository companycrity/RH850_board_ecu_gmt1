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9436FCBCA20F40818CD15D8F9AC590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555C69">
        <w:rPr>
          <w:rFonts w:cs="Calibri"/>
          <w:b/>
          <w:sz w:val="48"/>
          <w:szCs w:val="48"/>
        </w:rPr>
        <w:t>McuCoreCfgAndDiagc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555C69">
        <w:rPr>
          <w:b/>
          <w:sz w:val="36"/>
        </w:rPr>
        <w:t>Oct 6,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555C6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555C69">
        <w:rPr>
          <w:b/>
          <w:sz w:val="24"/>
        </w:rPr>
        <w:t>Nexteer</w:t>
      </w:r>
      <w:proofErr w:type="spellEnd"/>
      <w:r w:rsidR="00555C6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555C6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555C69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555C69">
        <w:rPr>
          <w:b/>
          <w:sz w:val="24"/>
        </w:rPr>
        <w:t>Nexteer</w:t>
      </w:r>
      <w:proofErr w:type="spellEnd"/>
      <w:r w:rsidR="00555C6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555C6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555C69" w:rsidRPr="00AA38E8" w:rsidTr="00555C69">
        <w:trPr>
          <w:jc w:val="center"/>
        </w:trPr>
        <w:tc>
          <w:tcPr>
            <w:tcW w:w="2520" w:type="dxa"/>
          </w:tcPr>
          <w:p w:rsidR="00555C69" w:rsidRPr="00AA38E8" w:rsidRDefault="00555C69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555C69" w:rsidRPr="00AA38E8" w:rsidRDefault="00555C6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555C69" w:rsidRPr="00AA38E8" w:rsidRDefault="00555C6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555C69" w:rsidRPr="00AA38E8" w:rsidRDefault="00555C69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555C69" w:rsidRPr="00AA38E8" w:rsidTr="00555C69">
        <w:trPr>
          <w:jc w:val="center"/>
        </w:trPr>
        <w:tc>
          <w:tcPr>
            <w:tcW w:w="2520" w:type="dxa"/>
          </w:tcPr>
          <w:p w:rsidR="00555C69" w:rsidRPr="00AA38E8" w:rsidRDefault="00555C69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555C69" w:rsidRPr="00AA38E8" w:rsidRDefault="00555C69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Lucas </w:t>
            </w:r>
            <w:proofErr w:type="spellStart"/>
            <w:r>
              <w:rPr>
                <w:rFonts w:cs="Calibri"/>
              </w:rPr>
              <w:t>Wendling</w:t>
            </w:r>
            <w:proofErr w:type="spellEnd"/>
          </w:p>
        </w:tc>
        <w:tc>
          <w:tcPr>
            <w:tcW w:w="1350" w:type="dxa"/>
          </w:tcPr>
          <w:p w:rsidR="00555C69" w:rsidRPr="00AA38E8" w:rsidRDefault="00555C69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555C69" w:rsidRPr="00AA38E8" w:rsidRDefault="00555C69" w:rsidP="00D229A6">
            <w:pPr>
              <w:rPr>
                <w:rFonts w:cs="Calibri"/>
              </w:rPr>
            </w:pPr>
            <w:r>
              <w:rPr>
                <w:rFonts w:cs="Calibri"/>
              </w:rPr>
              <w:t>10/06/15</w:t>
            </w:r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55C69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555C69" w:rsidRDefault="0082347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49" w:history="1">
        <w:r w:rsidR="00555C69" w:rsidRPr="00AE398B">
          <w:rPr>
            <w:rStyle w:val="Hyperlink"/>
          </w:rPr>
          <w:t>1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</w:rPr>
          <w:t>Introduction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_Toc431918149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5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50" w:history="1">
        <w:r w:rsidR="00555C69" w:rsidRPr="00AE398B">
          <w:rPr>
            <w:rStyle w:val="Hyperlink"/>
          </w:rPr>
          <w:t>1.1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</w:rPr>
          <w:t>Purpose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_Toc431918150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5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51" w:history="1">
        <w:r w:rsidR="00555C69" w:rsidRPr="00AE398B">
          <w:rPr>
            <w:rStyle w:val="Hyperlink"/>
          </w:rPr>
          <w:t>1.2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</w:rPr>
          <w:t>Scope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_Toc431918151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5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52" w:history="1">
        <w:r w:rsidR="00555C69" w:rsidRPr="00AE398B">
          <w:rPr>
            <w:rStyle w:val="Hyperlink"/>
            <w:rFonts w:ascii="Calibri" w:hAnsi="Calibri" w:cs="Calibri"/>
          </w:rPr>
          <w:t>2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  <w:rFonts w:ascii="Calibri" w:hAnsi="Calibri" w:cs="Calibri"/>
          </w:rPr>
          <w:t>&lt;Component Name&gt; &amp; High-Level Description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_Toc431918152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6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53" w:history="1">
        <w:r w:rsidR="00555C69" w:rsidRPr="00AE398B">
          <w:rPr>
            <w:rStyle w:val="Hyperlink"/>
            <w:rFonts w:ascii="Calibri" w:hAnsi="Calibri" w:cs="Calibri"/>
          </w:rPr>
          <w:t>3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  <w:rFonts w:ascii="Calibri" w:hAnsi="Calibri" w:cs="Calibri"/>
          </w:rPr>
          <w:t>Design details of software module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_Toc431918153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7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54" w:history="1">
        <w:r w:rsidR="00555C69" w:rsidRPr="00AE398B">
          <w:rPr>
            <w:rStyle w:val="Hyperlink"/>
            <w:rFonts w:cs="Calibri"/>
          </w:rPr>
          <w:t>3.1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</w:rPr>
          <w:t>Graphical</w:t>
        </w:r>
        <w:r w:rsidR="00555C69" w:rsidRPr="00AE398B">
          <w:rPr>
            <w:rStyle w:val="Hyperlink"/>
            <w:rFonts w:cs="Calibri"/>
          </w:rPr>
          <w:t xml:space="preserve"> representation of &lt;Component Name&gt;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_Toc431918154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7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55" w:history="1">
        <w:r w:rsidR="00555C69" w:rsidRPr="00AE398B">
          <w:rPr>
            <w:rStyle w:val="Hyperlink"/>
            <w:rFonts w:cs="Calibri"/>
          </w:rPr>
          <w:t>3.2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Data Flow Diagram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_Toc431918155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7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918156" w:history="1">
        <w:r w:rsidR="00555C69" w:rsidRPr="00AE398B">
          <w:rPr>
            <w:rStyle w:val="Hyperlink"/>
            <w:rFonts w:cs="Calibri"/>
          </w:rPr>
          <w:t>3.2.1</w:t>
        </w:r>
        <w:r w:rsidR="00555C6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55C69" w:rsidRPr="00AE398B">
          <w:rPr>
            <w:rStyle w:val="Hyperlink"/>
          </w:rPr>
          <w:t xml:space="preserve">Component </w:t>
        </w:r>
        <w:r w:rsidR="00555C69" w:rsidRPr="00AE398B">
          <w:rPr>
            <w:rStyle w:val="Hyperlink"/>
            <w:rFonts w:cs="Calibri"/>
          </w:rPr>
          <w:t>level DFD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_Toc431918156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7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918157" w:history="1">
        <w:r w:rsidR="00555C69" w:rsidRPr="00AE398B">
          <w:rPr>
            <w:rStyle w:val="Hyperlink"/>
            <w:rFonts w:cs="Calibri"/>
          </w:rPr>
          <w:t>3.2.2</w:t>
        </w:r>
        <w:r w:rsidR="00555C6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55C69" w:rsidRPr="00AE398B">
          <w:rPr>
            <w:rStyle w:val="Hyperlink"/>
          </w:rPr>
          <w:t xml:space="preserve">Function </w:t>
        </w:r>
        <w:r w:rsidR="00555C69" w:rsidRPr="00AE398B">
          <w:rPr>
            <w:rStyle w:val="Hyperlink"/>
            <w:rFonts w:cs="Calibri"/>
          </w:rPr>
          <w:t>level DFD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_Toc431918157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7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58" w:history="1">
        <w:r w:rsidR="00555C69" w:rsidRPr="00AE398B">
          <w:rPr>
            <w:rStyle w:val="Hyperlink"/>
            <w:rFonts w:ascii="Calibri" w:hAnsi="Calibri" w:cs="Calibri"/>
          </w:rPr>
          <w:t>4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  <w:rFonts w:ascii="Calibri" w:hAnsi="Calibri" w:cs="Calibri"/>
          </w:rPr>
          <w:t>Constant Data Dictionary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_Toc431918158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8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59" w:history="1">
        <w:r w:rsidR="00555C69" w:rsidRPr="00AE398B">
          <w:rPr>
            <w:rStyle w:val="Hyperlink"/>
          </w:rPr>
          <w:t>4.1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</w:rPr>
          <w:t>Program (fixed) Constants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_Toc431918159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8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31918160" w:history="1">
        <w:r w:rsidR="00555C69" w:rsidRPr="00AE398B">
          <w:rPr>
            <w:rStyle w:val="Hyperlink"/>
          </w:rPr>
          <w:t>4.1.1</w:t>
        </w:r>
        <w:r w:rsidR="00555C69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55C69" w:rsidRPr="00AE398B">
          <w:rPr>
            <w:rStyle w:val="Hyperlink"/>
          </w:rPr>
          <w:t>Embedded Constants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_Toc431918160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8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61" w:history="1">
        <w:r w:rsidR="00555C69" w:rsidRPr="00AE398B">
          <w:rPr>
            <w:rStyle w:val="Hyperlink"/>
            <w:rFonts w:ascii="Calibri" w:hAnsi="Calibri" w:cs="Calibri"/>
          </w:rPr>
          <w:t>5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  <w:rFonts w:ascii="Calibri" w:hAnsi="Calibri" w:cs="Calibri"/>
          </w:rPr>
          <w:t>Software Component Implementation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_Toc431918161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62" w:history="1">
        <w:r w:rsidR="00555C69" w:rsidRPr="00AE398B">
          <w:rPr>
            <w:rStyle w:val="Hyperlink"/>
          </w:rPr>
          <w:t>5.1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</w:rPr>
          <w:t>Sub-Module Functions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_Toc431918162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63" w:history="1">
        <w:r w:rsidR="00555C69" w:rsidRPr="00AE398B">
          <w:rPr>
            <w:rStyle w:val="Hyperlink"/>
            <w:rFonts w:cs="Calibri"/>
          </w:rPr>
          <w:t>5.1.1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Init: &lt;Component Name&gt;_Init&lt;n&gt;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_Toc431918163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64" w:history="1">
        <w:r w:rsidR="00555C69" w:rsidRPr="00AE398B">
          <w:rPr>
            <w:rStyle w:val="Hyperlink"/>
            <w:rFonts w:cs="Calibri"/>
          </w:rPr>
          <w:t>5.1.1.1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Design Rationale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_Toc431918164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65" w:history="1">
        <w:r w:rsidR="00555C69" w:rsidRPr="00AE398B">
          <w:rPr>
            <w:rStyle w:val="Hyperlink"/>
            <w:rFonts w:cs="Calibri"/>
          </w:rPr>
          <w:t>5.1.1.2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Module Outputs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_Toc431918165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66" w:history="1">
        <w:r w:rsidR="00555C69" w:rsidRPr="00AE398B">
          <w:rPr>
            <w:rStyle w:val="Hyperlink"/>
            <w:rFonts w:cs="Calibri"/>
          </w:rPr>
          <w:t>5.1.2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Per: &lt;Component Name&gt;_Per&lt;n&gt;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_Toc431918166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67" w:history="1">
        <w:r w:rsidR="00555C69" w:rsidRPr="00AE398B">
          <w:rPr>
            <w:rStyle w:val="Hyperlink"/>
            <w:rFonts w:cs="Calibri"/>
          </w:rPr>
          <w:t>5.1.2.1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Design Rationale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_Toc431918167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68" w:history="1">
        <w:r w:rsidR="00555C69" w:rsidRPr="00AE398B">
          <w:rPr>
            <w:rStyle w:val="Hyperlink"/>
            <w:rFonts w:cs="Calibri"/>
          </w:rPr>
          <w:t>5.1.2.2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Store Module Inputs to Local copies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_Toc431918168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69" w:history="1">
        <w:r w:rsidR="00555C69" w:rsidRPr="00AE398B">
          <w:rPr>
            <w:rStyle w:val="Hyperlink"/>
            <w:rFonts w:cs="Calibri"/>
          </w:rPr>
          <w:t>5.1.2.3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(Processing of function)………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_Toc431918169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0" w:history="1">
        <w:r w:rsidR="00555C69" w:rsidRPr="00AE398B">
          <w:rPr>
            <w:rStyle w:val="Hyperlink"/>
            <w:rFonts w:cs="Calibri"/>
          </w:rPr>
          <w:t>5.1.2.4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Store Local copy of outputs into Module Outputs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_Toc431918170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1" w:history="1">
        <w:r w:rsidR="00555C69" w:rsidRPr="00AE398B">
          <w:rPr>
            <w:rStyle w:val="Hyperlink"/>
          </w:rPr>
          <w:t>5.2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</w:rPr>
          <w:t>Server Runables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_Toc431918171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2" w:history="1">
        <w:r w:rsidR="00555C69" w:rsidRPr="00AE398B">
          <w:rPr>
            <w:rStyle w:val="Hyperlink"/>
            <w:rFonts w:cs="Calibri"/>
          </w:rPr>
          <w:t>5.2.1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&lt;Server Runable Name&gt;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_Toc431918172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3" w:history="1">
        <w:r w:rsidR="00555C69" w:rsidRPr="00AE398B">
          <w:rPr>
            <w:rStyle w:val="Hyperlink"/>
            <w:rFonts w:cs="Calibri"/>
          </w:rPr>
          <w:t>5.2.1.1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Design Rationale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_Toc431918173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9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4" w:history="1">
        <w:r w:rsidR="00555C69" w:rsidRPr="00AE398B">
          <w:rPr>
            <w:rStyle w:val="Hyperlink"/>
            <w:rFonts w:cs="Calibri"/>
          </w:rPr>
          <w:t>5.2.1.2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(Processing of function)………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_Toc431918174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5" w:history="1">
        <w:r w:rsidR="00555C69" w:rsidRPr="00AE398B">
          <w:rPr>
            <w:rStyle w:val="Hyperlink"/>
            <w:rFonts w:cs="Calibri"/>
          </w:rPr>
          <w:t>5.3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Interrupt Functions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_Toc431918175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6" w:history="1">
        <w:r w:rsidR="00555C69" w:rsidRPr="00AE398B">
          <w:rPr>
            <w:rStyle w:val="Hyperlink"/>
            <w:rFonts w:cs="Calibri"/>
          </w:rPr>
          <w:t>5.3.1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Interrupt Function Name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_Toc431918176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7" w:history="1">
        <w:r w:rsidR="00555C69" w:rsidRPr="00AE398B">
          <w:rPr>
            <w:rStyle w:val="Hyperlink"/>
            <w:rFonts w:cs="Calibri"/>
          </w:rPr>
          <w:t>5.3.1.1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Design Rationale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_Toc431918177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8" w:history="1">
        <w:r w:rsidR="00555C69" w:rsidRPr="00AE398B">
          <w:rPr>
            <w:rStyle w:val="Hyperlink"/>
            <w:rFonts w:cs="Calibri"/>
          </w:rPr>
          <w:t>5.3.1.2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(Processing of the ISR function)…..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_Toc431918178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79" w:history="1">
        <w:r w:rsidR="00555C69" w:rsidRPr="00AE398B">
          <w:rPr>
            <w:rStyle w:val="Hyperlink"/>
            <w:rFonts w:cs="Calibri"/>
          </w:rPr>
          <w:t>5.4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Module Internal (Local) Functions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_Toc431918179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80" w:history="1">
        <w:r w:rsidR="00555C69" w:rsidRPr="00AE398B">
          <w:rPr>
            <w:rStyle w:val="Hyperlink"/>
            <w:rFonts w:cs="Calibri"/>
          </w:rPr>
          <w:t>5.4.1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Local Function #1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_Toc431918180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81" w:history="1">
        <w:r w:rsidR="00555C69" w:rsidRPr="00AE398B">
          <w:rPr>
            <w:rStyle w:val="Hyperlink"/>
            <w:rFonts w:cs="Calibri"/>
          </w:rPr>
          <w:t>5.4.1.1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Design Rationale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_Toc431918181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82" w:history="1">
        <w:r w:rsidR="00555C69" w:rsidRPr="00AE398B">
          <w:rPr>
            <w:rStyle w:val="Hyperlink"/>
            <w:rFonts w:cs="Calibri"/>
          </w:rPr>
          <w:t>5.4.1.2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Processing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_Toc431918182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83" w:history="1">
        <w:r w:rsidR="00555C69" w:rsidRPr="00AE398B">
          <w:rPr>
            <w:rStyle w:val="Hyperlink"/>
            <w:rFonts w:cs="Calibri"/>
          </w:rPr>
          <w:t>5.5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GLOBAL Function/Macro Definitions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_Toc431918183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84" w:history="1">
        <w:r w:rsidR="00555C69" w:rsidRPr="00AE398B">
          <w:rPr>
            <w:rStyle w:val="Hyperlink"/>
            <w:rFonts w:cs="Calibri"/>
          </w:rPr>
          <w:t>5.5.1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GLOBAL Function #1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_Toc431918184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10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85" w:history="1">
        <w:r w:rsidR="00555C69" w:rsidRPr="00AE398B">
          <w:rPr>
            <w:rStyle w:val="Hyperlink"/>
            <w:rFonts w:cs="Calibri"/>
          </w:rPr>
          <w:t>5.5.1.1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Design Rationale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_Toc431918185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11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31918186" w:history="1">
        <w:r w:rsidR="00555C69" w:rsidRPr="00AE398B">
          <w:rPr>
            <w:rStyle w:val="Hyperlink"/>
            <w:rFonts w:cs="Calibri"/>
          </w:rPr>
          <w:t>5.5.1.2</w:t>
        </w:r>
        <w:r w:rsidR="00555C69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55C69" w:rsidRPr="00AE398B">
          <w:rPr>
            <w:rStyle w:val="Hyperlink"/>
            <w:rFonts w:cs="Calibri"/>
          </w:rPr>
          <w:t>processing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_Toc431918186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11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87" w:history="1">
        <w:r w:rsidR="00555C69" w:rsidRPr="00AE398B">
          <w:rPr>
            <w:rStyle w:val="Hyperlink"/>
            <w:rFonts w:ascii="Calibri" w:hAnsi="Calibri" w:cs="Calibri"/>
          </w:rPr>
          <w:t>6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  <w:rFonts w:ascii="Calibri" w:hAnsi="Calibri"/>
          </w:rPr>
          <w:t>Known</w:t>
        </w:r>
        <w:r w:rsidR="00555C69" w:rsidRPr="00AE398B">
          <w:rPr>
            <w:rStyle w:val="Hyperlink"/>
            <w:rFonts w:ascii="Calibri" w:hAnsi="Calibri" w:cs="Calibri"/>
          </w:rPr>
          <w:t xml:space="preserve"> Limitations with Design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_Toc431918187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12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88" w:history="1">
        <w:r w:rsidR="00555C69" w:rsidRPr="00AE398B">
          <w:rPr>
            <w:rStyle w:val="Hyperlink"/>
            <w:rFonts w:ascii="Calibri" w:hAnsi="Calibri" w:cs="Calibri"/>
          </w:rPr>
          <w:t>7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  <w:rFonts w:ascii="Calibri" w:hAnsi="Calibri" w:cs="Calibri"/>
          </w:rPr>
          <w:t>UNIT TEST CONSIDERATION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_Toc431918188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13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89" w:history="1">
        <w:r w:rsidR="00555C69" w:rsidRPr="00AE398B">
          <w:rPr>
            <w:rStyle w:val="Hyperlink"/>
          </w:rPr>
          <w:t>Appendix A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</w:rPr>
          <w:t>Abbreviations and Acronyms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_Toc431918189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14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90" w:history="1">
        <w:r w:rsidR="00555C69" w:rsidRPr="00AE398B">
          <w:rPr>
            <w:rStyle w:val="Hyperlink"/>
          </w:rPr>
          <w:t>Appendix B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</w:rPr>
          <w:t>Glossary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_Toc431918190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15</w:t>
        </w:r>
        <w:r w:rsidR="00555C69">
          <w:rPr>
            <w:webHidden/>
          </w:rPr>
          <w:fldChar w:fldCharType="end"/>
        </w:r>
      </w:hyperlink>
    </w:p>
    <w:p w:rsidR="00555C69" w:rsidRDefault="00823472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31918191" w:history="1">
        <w:r w:rsidR="00555C69" w:rsidRPr="00AE398B">
          <w:rPr>
            <w:rStyle w:val="Hyperlink"/>
          </w:rPr>
          <w:t>Appendix C</w:t>
        </w:r>
        <w:r w:rsidR="00555C69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55C69" w:rsidRPr="00AE398B">
          <w:rPr>
            <w:rStyle w:val="Hyperlink"/>
          </w:rPr>
          <w:t>References</w:t>
        </w:r>
        <w:r w:rsidR="00555C69">
          <w:rPr>
            <w:webHidden/>
          </w:rPr>
          <w:tab/>
        </w:r>
        <w:r w:rsidR="00555C69">
          <w:rPr>
            <w:webHidden/>
          </w:rPr>
          <w:fldChar w:fldCharType="begin"/>
        </w:r>
        <w:r w:rsidR="00555C69">
          <w:rPr>
            <w:webHidden/>
          </w:rPr>
          <w:instrText xml:space="preserve"> PAGEREF _Toc431918191 \h </w:instrText>
        </w:r>
        <w:r w:rsidR="00555C69">
          <w:rPr>
            <w:webHidden/>
          </w:rPr>
        </w:r>
        <w:r w:rsidR="00555C69">
          <w:rPr>
            <w:webHidden/>
          </w:rPr>
          <w:fldChar w:fldCharType="separate"/>
        </w:r>
        <w:r w:rsidR="00555C69">
          <w:rPr>
            <w:webHidden/>
          </w:rPr>
          <w:t>16</w:t>
        </w:r>
        <w:r w:rsidR="00555C69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31918149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31918150"/>
      <w:r w:rsidRPr="00A158C7">
        <w:t>Purpose</w:t>
      </w:r>
      <w:bookmarkEnd w:id="6"/>
    </w:p>
    <w:p w:rsidR="00DC0959" w:rsidRDefault="00FE5DF5" w:rsidP="001F09D9">
      <w:pPr>
        <w:pStyle w:val="Heading2"/>
      </w:pPr>
      <w:bookmarkStart w:id="7" w:name="_Toc431918151"/>
      <w:r w:rsidRPr="00A158C7">
        <w:t>Scope</w:t>
      </w:r>
      <w:bookmarkEnd w:id="7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bookmarkStart w:id="8" w:name="_Toc406065228"/>
    <w:bookmarkEnd w:id="0"/>
    <w:bookmarkEnd w:id="1"/>
    <w:bookmarkEnd w:id="2"/>
    <w:bookmarkEnd w:id="3"/>
    <w:bookmarkEnd w:id="4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9" w:name="_Toc431918152"/>
      <w:proofErr w:type="spellStart"/>
      <w:r w:rsidR="00555C69">
        <w:rPr>
          <w:rFonts w:ascii="Calibri" w:hAnsi="Calibri" w:cs="Calibri"/>
        </w:rPr>
        <w:t>McuCoreCfgAndDiagc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8"/>
      <w:bookmarkEnd w:id="9"/>
    </w:p>
    <w:p w:rsidR="00D229A6" w:rsidRPr="002D6391" w:rsidRDefault="00F71AE5" w:rsidP="00D229A6">
      <w:pPr>
        <w:rPr>
          <w:rFonts w:cs="Calibri"/>
          <w:i/>
        </w:rPr>
      </w:pPr>
      <w:r>
        <w:rPr>
          <w:rFonts w:cs="Calibri"/>
          <w:i/>
        </w:rPr>
        <w:t>See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D953C4" w:rsidRDefault="00D229A6" w:rsidP="001A2289">
      <w:pPr>
        <w:pStyle w:val="Heading1"/>
        <w:ind w:left="562" w:hanging="562"/>
        <w:rPr>
          <w:rFonts w:cs="Calibri"/>
          <w:i/>
        </w:rPr>
      </w:pPr>
      <w:bookmarkStart w:id="10" w:name="_Toc406065229"/>
      <w:bookmarkStart w:id="11" w:name="_Toc431918153"/>
      <w:r w:rsidRPr="00AA38E8">
        <w:rPr>
          <w:rFonts w:ascii="Calibri" w:hAnsi="Calibri" w:cs="Calibri"/>
        </w:rPr>
        <w:lastRenderedPageBreak/>
        <w:t>Design details of software module</w:t>
      </w:r>
      <w:bookmarkStart w:id="12" w:name="_Toc406065230"/>
      <w:bookmarkEnd w:id="10"/>
      <w:bookmarkEnd w:id="11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3" w:name="_Toc431918154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2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555C69">
        <w:rPr>
          <w:rFonts w:ascii="Calibri" w:hAnsi="Calibri" w:cs="Calibri"/>
        </w:rPr>
        <w:t>McuCoreCfgAndDiagc</w:t>
      </w:r>
      <w:bookmarkEnd w:id="13"/>
      <w:proofErr w:type="spellEnd"/>
      <w:r w:rsidR="00AE55D3">
        <w:rPr>
          <w:rFonts w:ascii="Calibri" w:hAnsi="Calibri" w:cs="Calibri"/>
        </w:rPr>
        <w:fldChar w:fldCharType="end"/>
      </w:r>
    </w:p>
    <w:p w:rsidR="00D229A6" w:rsidRDefault="001A2289" w:rsidP="00D229A6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7E051D03" wp14:editId="2537001E">
            <wp:extent cx="181356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1A2289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31918155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31918156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1A2289" w:rsidP="00D229A6">
      <w:pPr>
        <w:rPr>
          <w:lang w:bidi="ar-SA"/>
        </w:rPr>
      </w:pPr>
      <w:r>
        <w:rPr>
          <w:lang w:bidi="ar-SA"/>
        </w:rPr>
        <w:t>N/A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31918157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2B094F" w:rsidRDefault="001A2289" w:rsidP="002B094F">
      <w:pPr>
        <w:rPr>
          <w:lang w:bidi="ar-SA"/>
        </w:rPr>
      </w:pPr>
      <w:r>
        <w:rPr>
          <w:lang w:bidi="ar-SA"/>
        </w:rPr>
        <w:t>N/A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31918158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31918159"/>
      <w:bookmarkStart w:id="30" w:name="_Toc4180800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31918160"/>
      <w:bookmarkEnd w:id="30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EE10A3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3191816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3191816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31918163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555C69">
        <w:rPr>
          <w:rFonts w:ascii="Calibri" w:hAnsi="Calibri" w:cs="Calibri"/>
        </w:rPr>
        <w:t>McuCoreCfgAndDiagc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Init</w:t>
      </w:r>
      <w:bookmarkEnd w:id="42"/>
      <w:bookmarkEnd w:id="43"/>
      <w:r w:rsidR="00D360F2">
        <w:rPr>
          <w:rFonts w:ascii="Calibri" w:hAnsi="Calibri" w:cs="Calibri"/>
        </w:rPr>
        <w:t>1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5"/>
      <w:bookmarkStart w:id="45" w:name="_Toc431918164"/>
      <w:r w:rsidRPr="00AA38E8">
        <w:rPr>
          <w:rFonts w:ascii="Calibri" w:hAnsi="Calibri" w:cs="Calibri"/>
        </w:rPr>
        <w:t>Design Rationale</w:t>
      </w:r>
      <w:bookmarkEnd w:id="44"/>
      <w:bookmarkEnd w:id="45"/>
    </w:p>
    <w:p w:rsidR="00007584" w:rsidRPr="00A26934" w:rsidRDefault="00B652B4" w:rsidP="00007584">
      <w:pPr>
        <w:rPr>
          <w:rFonts w:cs="Calibri"/>
          <w:i/>
        </w:rPr>
      </w:pPr>
      <w:r>
        <w:rPr>
          <w:rFonts w:cs="Calibri"/>
          <w:i/>
        </w:rPr>
        <w:t>Temporary variables were created to read register values into in order to avoid MISRA violations that appear when volatile values are used in conditional statements.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6" w:name="_Toc421011516"/>
      <w:bookmarkStart w:id="47" w:name="_Toc431918165"/>
      <w:r w:rsidRPr="00AA38E8">
        <w:rPr>
          <w:rFonts w:ascii="Calibri" w:hAnsi="Calibri" w:cs="Calibri"/>
        </w:rPr>
        <w:t>Module Outputs</w:t>
      </w:r>
      <w:bookmarkEnd w:id="46"/>
      <w:bookmarkEnd w:id="47"/>
    </w:p>
    <w:p w:rsidR="00007584" w:rsidRDefault="00D360F2" w:rsidP="00007584">
      <w:pPr>
        <w:rPr>
          <w:rFonts w:cs="Calibri"/>
          <w:i/>
        </w:rPr>
      </w:pPr>
      <w:r>
        <w:rPr>
          <w:rFonts w:cs="Calibri"/>
          <w:i/>
        </w:rPr>
        <w:t>Refer to FDD</w:t>
      </w:r>
    </w:p>
    <w:p w:rsidR="00D360F2" w:rsidRPr="00AA38E8" w:rsidRDefault="00D360F2" w:rsidP="00D360F2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</w:rPr>
        <w:t>McuCoreCfgAndDiagc</w:t>
      </w:r>
      <w:r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Init</w:t>
      </w:r>
      <w:r>
        <w:rPr>
          <w:rFonts w:ascii="Calibri" w:hAnsi="Calibri" w:cs="Calibri"/>
        </w:rPr>
        <w:t>2</w:t>
      </w:r>
    </w:p>
    <w:p w:rsidR="00D360F2" w:rsidRPr="00AA38E8" w:rsidRDefault="00D360F2" w:rsidP="00D360F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Design Rationale</w:t>
      </w:r>
    </w:p>
    <w:p w:rsidR="00FE290F" w:rsidRPr="00A26934" w:rsidRDefault="00FE290F" w:rsidP="00FE290F">
      <w:pPr>
        <w:rPr>
          <w:rFonts w:cs="Calibri"/>
          <w:i/>
        </w:rPr>
      </w:pPr>
      <w:r>
        <w:rPr>
          <w:rFonts w:cs="Calibri"/>
          <w:i/>
        </w:rPr>
        <w:t>Temporary variables were created to read register values into in order to avoid MISRA violations that appear when volatile values are used in conditional statements.</w:t>
      </w:r>
    </w:p>
    <w:p w:rsidR="00D360F2" w:rsidRPr="00AA38E8" w:rsidRDefault="00D360F2" w:rsidP="00D360F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GoBack"/>
      <w:bookmarkEnd w:id="48"/>
      <w:r w:rsidRPr="00AA38E8">
        <w:rPr>
          <w:rFonts w:ascii="Calibri" w:hAnsi="Calibri" w:cs="Calibri"/>
        </w:rPr>
        <w:t>Module Outputs</w:t>
      </w:r>
    </w:p>
    <w:p w:rsidR="00D360F2" w:rsidRPr="00A26934" w:rsidRDefault="00D360F2" w:rsidP="00D360F2">
      <w:pPr>
        <w:rPr>
          <w:rFonts w:cs="Calibri"/>
          <w:i/>
        </w:rPr>
      </w:pPr>
      <w:r>
        <w:rPr>
          <w:rFonts w:cs="Calibri"/>
          <w:i/>
        </w:rPr>
        <w:t>Refer to FDD</w:t>
      </w:r>
    </w:p>
    <w:p w:rsidR="00D360F2" w:rsidRPr="00AA38E8" w:rsidRDefault="00D360F2" w:rsidP="00D360F2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r>
        <w:rPr>
          <w:rFonts w:ascii="Calibri" w:hAnsi="Calibri" w:cs="Calibri"/>
        </w:rPr>
        <w:t>McuCoreCfgAndDiagc</w:t>
      </w:r>
      <w:r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Init</w:t>
      </w:r>
      <w:r>
        <w:rPr>
          <w:rFonts w:ascii="Calibri" w:hAnsi="Calibri" w:cs="Calibri"/>
        </w:rPr>
        <w:t>3</w:t>
      </w:r>
    </w:p>
    <w:p w:rsidR="00D360F2" w:rsidRPr="00AA38E8" w:rsidRDefault="00D360F2" w:rsidP="00D360F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Design Rationale</w:t>
      </w:r>
    </w:p>
    <w:p w:rsidR="00D360F2" w:rsidRPr="00A26934" w:rsidRDefault="00D360F2" w:rsidP="00D360F2">
      <w:pPr>
        <w:rPr>
          <w:rFonts w:cs="Calibri"/>
          <w:i/>
        </w:rPr>
      </w:pPr>
      <w:r>
        <w:rPr>
          <w:rFonts w:cs="Calibri"/>
          <w:i/>
        </w:rPr>
        <w:t>Empty function for purposes of memory mapping</w:t>
      </w:r>
    </w:p>
    <w:p w:rsidR="00D360F2" w:rsidRPr="00AA38E8" w:rsidRDefault="00D360F2" w:rsidP="00D360F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>Module Outputs</w:t>
      </w:r>
    </w:p>
    <w:p w:rsidR="002B094F" w:rsidRDefault="00D360F2" w:rsidP="00F3052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F30524" w:rsidRPr="00F30524" w:rsidRDefault="00F30524" w:rsidP="00F30524">
      <w:pPr>
        <w:rPr>
          <w:rFonts w:cs="Calibri"/>
          <w:i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9" w:name="_Toc421011518"/>
      <w:bookmarkStart w:id="50" w:name="_Toc431918166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proofErr w:type="spellStart"/>
      <w:r w:rsidR="00555C69">
        <w:rPr>
          <w:rFonts w:ascii="Calibri" w:hAnsi="Calibri" w:cs="Calibri"/>
        </w:rPr>
        <w:t>McuCoreCfgAndDiagc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_Per</w:t>
      </w:r>
      <w:proofErr w:type="spellEnd"/>
      <w:r>
        <w:rPr>
          <w:rFonts w:ascii="Calibri" w:hAnsi="Calibri" w:cs="Calibri"/>
        </w:rPr>
        <w:t>&lt;</w:t>
      </w:r>
      <w:r w:rsidRPr="00AA38E8">
        <w:rPr>
          <w:rFonts w:ascii="Calibri" w:hAnsi="Calibri" w:cs="Calibri"/>
        </w:rPr>
        <w:t>n</w:t>
      </w:r>
      <w:r>
        <w:rPr>
          <w:rFonts w:ascii="Calibri" w:hAnsi="Calibri" w:cs="Calibri"/>
        </w:rPr>
        <w:t>&gt;</w:t>
      </w:r>
      <w:bookmarkEnd w:id="49"/>
      <w:bookmarkEnd w:id="50"/>
    </w:p>
    <w:p w:rsidR="00DB3C1D" w:rsidRDefault="00F30524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F30524" w:rsidRPr="0033680E" w:rsidRDefault="00F30524" w:rsidP="00DB3C1D">
      <w:pPr>
        <w:rPr>
          <w:rFonts w:cs="Calibri"/>
          <w:i/>
        </w:rPr>
      </w:pPr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51" w:name="_Toc431918171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1"/>
      <w:proofErr w:type="spellEnd"/>
      <w:r w:rsidR="002B094F" w:rsidRPr="008C6874">
        <w:rPr>
          <w:rFonts w:ascii="Calibri" w:hAnsi="Calibri"/>
        </w:rPr>
        <w:t xml:space="preserve"> </w:t>
      </w:r>
    </w:p>
    <w:p w:rsidR="00F30524" w:rsidRPr="00F30524" w:rsidRDefault="00F30524" w:rsidP="00F30524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2" w:name="_Toc382301471"/>
      <w:bookmarkStart w:id="53" w:name="_Toc383698997"/>
      <w:bookmarkStart w:id="54" w:name="_Ref382299966"/>
      <w:bookmarkStart w:id="55" w:name="_Toc421011529"/>
      <w:bookmarkStart w:id="56" w:name="_Toc431918175"/>
      <w:bookmarkEnd w:id="52"/>
      <w:bookmarkEnd w:id="53"/>
      <w:r w:rsidRPr="00AA38E8">
        <w:rPr>
          <w:rFonts w:ascii="Calibri" w:hAnsi="Calibri" w:cs="Calibri"/>
        </w:rPr>
        <w:t>Interrupt Functions</w:t>
      </w:r>
      <w:bookmarkEnd w:id="54"/>
      <w:bookmarkEnd w:id="55"/>
      <w:bookmarkEnd w:id="56"/>
    </w:p>
    <w:p w:rsidR="008C6874" w:rsidRDefault="00F3052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F30524" w:rsidRPr="0033680E" w:rsidRDefault="00F30524" w:rsidP="008C6874">
      <w:pPr>
        <w:rPr>
          <w:rFonts w:cs="Calibri"/>
          <w:i/>
        </w:rPr>
      </w:pP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7" w:name="_Toc338170485"/>
      <w:bookmarkStart w:id="58" w:name="_Toc418080074"/>
      <w:bookmarkStart w:id="59" w:name="_Toc421709919"/>
      <w:bookmarkStart w:id="60" w:name="_Toc431918179"/>
      <w:r w:rsidRPr="008C6874">
        <w:rPr>
          <w:rFonts w:ascii="Calibri" w:hAnsi="Calibri" w:cs="Calibri"/>
        </w:rPr>
        <w:lastRenderedPageBreak/>
        <w:t>Module Internal (Local) Functions</w:t>
      </w:r>
      <w:bookmarkEnd w:id="57"/>
      <w:bookmarkEnd w:id="58"/>
      <w:bookmarkEnd w:id="59"/>
      <w:bookmarkEnd w:id="60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1" w:name="_Toc421011540"/>
      <w:bookmarkStart w:id="62" w:name="_Toc431918180"/>
      <w:r w:rsidRPr="00AA38E8">
        <w:rPr>
          <w:rFonts w:ascii="Calibri" w:hAnsi="Calibri" w:cs="Calibri"/>
        </w:rPr>
        <w:t>Local Function #1</w:t>
      </w:r>
      <w:bookmarkEnd w:id="61"/>
      <w:bookmarkEnd w:id="6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3826"/>
        <w:gridCol w:w="1135"/>
        <w:gridCol w:w="1135"/>
        <w:gridCol w:w="1135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(Exact name used)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F3052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3" w:name="_Toc431918181"/>
      <w:bookmarkStart w:id="64" w:name="_Toc421011541"/>
      <w:r>
        <w:rPr>
          <w:rFonts w:ascii="Calibri" w:hAnsi="Calibri" w:cs="Calibri"/>
        </w:rPr>
        <w:t>Design Rationale</w:t>
      </w:r>
      <w:bookmarkEnd w:id="63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5" w:name="_Toc431918182"/>
      <w:r>
        <w:rPr>
          <w:rFonts w:ascii="Calibri" w:hAnsi="Calibri" w:cs="Calibri"/>
        </w:rPr>
        <w:t>Processing</w:t>
      </w:r>
      <w:bookmarkEnd w:id="64"/>
      <w:bookmarkEnd w:id="65"/>
    </w:p>
    <w:p w:rsidR="008C6874" w:rsidRDefault="008C6874" w:rsidP="008C6874">
      <w:pPr>
        <w:rPr>
          <w:rFonts w:cs="Calibri"/>
        </w:rPr>
      </w:pP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6" w:name="_Toc421011542"/>
      <w:bookmarkStart w:id="67" w:name="_Toc431918183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6"/>
      <w:bookmarkEnd w:id="67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8" w:name="_Toc421011543"/>
      <w:bookmarkStart w:id="69" w:name="_Toc431918184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 #1</w:t>
      </w:r>
      <w:bookmarkEnd w:id="68"/>
      <w:bookmarkEnd w:id="69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0"/>
        <w:gridCol w:w="3833"/>
        <w:gridCol w:w="1135"/>
        <w:gridCol w:w="1135"/>
        <w:gridCol w:w="1135"/>
      </w:tblGrid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(Exact name used)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33" w:type="dxa"/>
          </w:tcPr>
          <w:p w:rsidR="008C6874" w:rsidRPr="00AA38E8" w:rsidRDefault="00F3052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&lt;Refer MDD guidelines[1]&gt;</w:t>
            </w: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6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33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35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8C6874" w:rsidRPr="00E12B5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0" w:name="_Toc431918185"/>
      <w:bookmarkStart w:id="71" w:name="_Toc421011544"/>
      <w:r>
        <w:rPr>
          <w:rFonts w:ascii="Calibri" w:hAnsi="Calibri" w:cs="Calibri"/>
        </w:rPr>
        <w:t>Design Rationale</w:t>
      </w:r>
      <w:bookmarkEnd w:id="70"/>
    </w:p>
    <w:p w:rsidR="008C6874" w:rsidRPr="00AA38E8" w:rsidRDefault="00F3052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2" w:name="_Toc431918186"/>
      <w:bookmarkEnd w:id="71"/>
      <w:r>
        <w:rPr>
          <w:rFonts w:ascii="Calibri" w:hAnsi="Calibri" w:cs="Calibri"/>
        </w:rPr>
        <w:t>P</w:t>
      </w:r>
      <w:r w:rsidR="008C6874">
        <w:rPr>
          <w:rFonts w:ascii="Calibri" w:hAnsi="Calibri" w:cs="Calibri"/>
        </w:rPr>
        <w:t>rocessing</w:t>
      </w:r>
      <w:bookmarkEnd w:id="72"/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3" w:name="_Toc418080076"/>
      <w:bookmarkStart w:id="74" w:name="_Toc421709921"/>
      <w:bookmarkStart w:id="75" w:name="_Toc431918187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3"/>
      <w:bookmarkEnd w:id="74"/>
      <w:bookmarkEnd w:id="75"/>
    </w:p>
    <w:p w:rsidR="00531B8C" w:rsidRDefault="00F30524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6" w:name="_Toc382297449"/>
      <w:bookmarkStart w:id="77" w:name="_Toc418080077"/>
      <w:bookmarkStart w:id="78" w:name="_Toc421709922"/>
      <w:bookmarkStart w:id="79" w:name="_Toc431918188"/>
      <w:r w:rsidRPr="00E75CFE">
        <w:rPr>
          <w:rFonts w:ascii="Calibri" w:hAnsi="Calibri" w:cs="Calibri"/>
        </w:rPr>
        <w:lastRenderedPageBreak/>
        <w:t>UNIT TEST CONSIDERATION</w:t>
      </w:r>
      <w:bookmarkEnd w:id="76"/>
      <w:bookmarkEnd w:id="77"/>
      <w:bookmarkEnd w:id="78"/>
      <w:bookmarkEnd w:id="79"/>
    </w:p>
    <w:p w:rsidR="00531B8C" w:rsidRPr="00531B8C" w:rsidRDefault="00F30524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80" w:name="_Toc431918189"/>
      <w:r w:rsidRPr="00A158C7">
        <w:lastRenderedPageBreak/>
        <w:t>Abbreviations and Acronyms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1" w:name="_Toc431918190"/>
      <w:r w:rsidRPr="00A158C7">
        <w:lastRenderedPageBreak/>
        <w:t>Glossary</w:t>
      </w:r>
      <w:bookmarkEnd w:id="81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2" w:name="_Toc431918191"/>
      <w:r w:rsidRPr="00A158C7">
        <w:lastRenderedPageBreak/>
        <w:t>References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3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3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823472" w:rsidP="00B758D2">
            <w:pPr>
              <w:keepNext/>
            </w:pPr>
            <w:hyperlink r:id="rId15" w:history="1">
              <w:bookmarkStart w:id="84" w:name="_Ref335300243"/>
              <w:r w:rsidR="00531B8C" w:rsidRPr="00FC427F">
                <w:t>Software Naming Conventions.doc</w:t>
              </w:r>
              <w:bookmarkEnd w:id="84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5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5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472" w:rsidRDefault="00823472">
      <w:r>
        <w:separator/>
      </w:r>
    </w:p>
  </w:endnote>
  <w:endnote w:type="continuationSeparator" w:id="0">
    <w:p w:rsidR="00823472" w:rsidRDefault="0082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555C69">
            <w:rPr>
              <w:sz w:val="16"/>
              <w:szCs w:val="16"/>
            </w:rPr>
            <w:t>McuCoreCfgAndDiagc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555C69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555C69">
            <w:rPr>
              <w:sz w:val="16"/>
              <w:szCs w:val="16"/>
            </w:rPr>
            <w:t>Oct 6,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E290F">
            <w:rPr>
              <w:b/>
              <w:noProof/>
              <w:sz w:val="16"/>
              <w:szCs w:val="16"/>
            </w:rPr>
            <w:t>8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E290F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472" w:rsidRDefault="00823472">
      <w:r>
        <w:separator/>
      </w:r>
    </w:p>
  </w:footnote>
  <w:footnote w:type="continuationSeparator" w:id="0">
    <w:p w:rsidR="00823472" w:rsidRDefault="00823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CF"/>
    <w:rsid w:val="000040A2"/>
    <w:rsid w:val="00007584"/>
    <w:rsid w:val="00010BFD"/>
    <w:rsid w:val="000121BF"/>
    <w:rsid w:val="00015232"/>
    <w:rsid w:val="000201AB"/>
    <w:rsid w:val="00030567"/>
    <w:rsid w:val="00030607"/>
    <w:rsid w:val="000318E7"/>
    <w:rsid w:val="0004234C"/>
    <w:rsid w:val="000515DF"/>
    <w:rsid w:val="000548C3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2289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9D9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55C6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3472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8400E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B7BCF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652B4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360F2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10A3"/>
    <w:rsid w:val="00EE263E"/>
    <w:rsid w:val="00EE26AB"/>
    <w:rsid w:val="00EE3BBC"/>
    <w:rsid w:val="00EF190F"/>
    <w:rsid w:val="00F1257A"/>
    <w:rsid w:val="00F30524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1AE5"/>
    <w:rsid w:val="00F727CE"/>
    <w:rsid w:val="00F737FE"/>
    <w:rsid w:val="00F83F33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290F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gng4\Document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36FCBCA20F40818CD15D8F9AC5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78A8-0C49-4064-A77E-E5DEE826AB5A}"/>
      </w:docPartPr>
      <w:docPartBody>
        <w:p w:rsidR="009D40EB" w:rsidRDefault="0075113E">
          <w:pPr>
            <w:pStyle w:val="9436FCBCA20F40818CD15D8F9AC5902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3E"/>
    <w:rsid w:val="0075113E"/>
    <w:rsid w:val="007A5495"/>
    <w:rsid w:val="009645D5"/>
    <w:rsid w:val="009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36FCBCA20F40818CD15D8F9AC59023">
    <w:name w:val="9436FCBCA20F40818CD15D8F9AC59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03F1931-D1DF-415B-9878-49046A1A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12</TotalTime>
  <Pages>15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8291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11</cp:revision>
  <cp:lastPrinted>2014-12-17T17:01:00Z</cp:lastPrinted>
  <dcterms:created xsi:type="dcterms:W3CDTF">2015-10-06T16:55:00Z</dcterms:created>
  <dcterms:modified xsi:type="dcterms:W3CDTF">2015-10-21T11:54:00Z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McuCoreCfgAndDiagc</vt:lpwstr>
  </property>
  <property fmtid="{D5CDD505-2E9C-101B-9397-08002B2CF9AE}" pid="3" name="Template Version">
    <vt:lpwstr>EA4 01.00.00</vt:lpwstr>
  </property>
  <property fmtid="{D5CDD505-2E9C-101B-9397-08002B2CF9AE}" pid="4" name="Release Date">
    <vt:lpwstr>Oct 6,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